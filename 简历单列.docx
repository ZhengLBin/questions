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1E4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-328930</wp:posOffset>
                </wp:positionV>
                <wp:extent cx="1914525" cy="807085"/>
                <wp:effectExtent l="0" t="0" r="0" b="0"/>
                <wp:wrapNone/>
                <wp:docPr id="37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07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40D0B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17864211779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1057098910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 w14:paraId="4C92932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2026.06</w:t>
                            </w:r>
                          </w:p>
                          <w:p w14:paraId="3C5C82A0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26" o:spt="202" type="#_x0000_t202" style="position:absolute;left:0pt;margin-left:287.4pt;margin-top:-25.9pt;height:63.55pt;width:150.75pt;z-index:251681792;mso-width-relative:page;mso-height-relative:page;" filled="f" stroked="f" coordsize="21600,21600" o:gfxdata="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WulGf2AAAAAoBAAAPAAAAAAAAAAEAIAAAACIAAABkcnMvZG93bnJldi54bWxQSwEC&#10;FAAUAAAACACHTuJAUQ7BcL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840D0B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17864211779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1057098910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  <w:p w14:paraId="4C92932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2026.06</w:t>
                      </w:r>
                    </w:p>
                    <w:p w14:paraId="3C5C82A0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-314960</wp:posOffset>
                </wp:positionV>
                <wp:extent cx="1027430" cy="840740"/>
                <wp:effectExtent l="0" t="0" r="0" b="0"/>
                <wp:wrapNone/>
                <wp:docPr id="36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840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B9ADFF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机：</w:t>
                            </w:r>
                          </w:p>
                          <w:p w14:paraId="6F96CA12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箱：</w:t>
                            </w:r>
                          </w:p>
                          <w:p w14:paraId="3F7DAE61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毕业时间：</w:t>
                            </w:r>
                          </w:p>
                          <w:p w14:paraId="40FF21D4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30.45pt;margin-top:-24.8pt;height:66.2pt;width:80.9pt;z-index:251680768;mso-width-relative:page;mso-height-relative:page;" filled="f" stroked="f" coordsize="21600,21600" o:gfxdata="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Ml7QdgAAAAKAQAADwAAAAAAAAABACAAAAAiAAAAZHJzL2Rvd25yZXYueG1sUEsB&#10;AhQAFAAAAAgAh07iQJUZN8G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AB9ADFF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机：</w:t>
                      </w:r>
                    </w:p>
                    <w:p w14:paraId="6F96CA12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箱：</w:t>
                      </w:r>
                    </w:p>
                    <w:p w14:paraId="3F7DAE61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毕业时间：</w:t>
                      </w:r>
                    </w:p>
                    <w:p w14:paraId="40FF21D4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-329565</wp:posOffset>
                </wp:positionV>
                <wp:extent cx="2153920" cy="1031240"/>
                <wp:effectExtent l="0" t="0" r="0" b="0"/>
                <wp:wrapNone/>
                <wp:docPr id="3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9D633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eastAsia" w:eastAsia="微软雅黑" w:asciiTheme="minorEastAsia" w:hAnsiTheme="minorEastAsia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郑龙斌</w:t>
                            </w:r>
                          </w:p>
                          <w:p w14:paraId="1B84C3D6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硕士(福建师范大学)</w:t>
                            </w:r>
                          </w:p>
                          <w:p w14:paraId="111354ED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电子信息</w:t>
                            </w:r>
                          </w:p>
                          <w:p w14:paraId="7500CC85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116.8pt;margin-top:-25.95pt;height:81.2pt;width:169.6pt;z-index:251679744;mso-width-relative:page;mso-height-relative:page;" filled="f" stroked="f" coordsize="21600,21600" o:gfxdata="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h2oKz2AAAAAsBAAAPAAAAAAAAAAEAIAAAACIAAABkcnMvZG93bnJldi54bWxQ&#10;SwECFAAUAAAACACHTuJA1ml/2L4BAABh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F39D633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eastAsia" w:eastAsia="微软雅黑" w:asciiTheme="minorEastAsia" w:hAnsiTheme="minorEastAsia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郑龙斌</w:t>
                      </w:r>
                    </w:p>
                    <w:p w14:paraId="1B84C3D6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硕士(福建师范大学)</w:t>
                      </w:r>
                    </w:p>
                    <w:p w14:paraId="111354ED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电子信息</w:t>
                      </w:r>
                    </w:p>
                    <w:p w14:paraId="7500CC85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-328930</wp:posOffset>
                </wp:positionV>
                <wp:extent cx="796925" cy="793750"/>
                <wp:effectExtent l="0" t="0" r="0" b="0"/>
                <wp:wrapNone/>
                <wp:docPr id="34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793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770F4B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名：</w:t>
                            </w:r>
                          </w:p>
                          <w:p w14:paraId="28DFC06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学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历：</w:t>
                            </w:r>
                          </w:p>
                          <w:p w14:paraId="56742CA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业：</w:t>
                            </w:r>
                          </w:p>
                          <w:p w14:paraId="3574F80D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65.4pt;margin-top:-25.9pt;height:62.5pt;width:62.75pt;z-index:251678720;mso-width-relative:page;mso-height-relative:page;" filled="f" stroked="f" coordsize="21600,21600" o:gfxdata="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j0t5tcAAAAKAQAADwAAAAAAAAABACAAAAAiAAAAZHJzL2Rvd25yZXYueG1sUEsB&#10;AhQAFAAAAAgAh07iQNmZkiS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4770F4B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名：</w:t>
                      </w:r>
                    </w:p>
                    <w:p w14:paraId="28DFC06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学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历：</w:t>
                      </w:r>
                    </w:p>
                    <w:p w14:paraId="56742CA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业：</w:t>
                      </w:r>
                    </w:p>
                    <w:p w14:paraId="3574F80D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-434340</wp:posOffset>
                </wp:positionV>
                <wp:extent cx="5798820" cy="1003935"/>
                <wp:effectExtent l="104140" t="60960" r="116840" b="971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0039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8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88900" dir="5400000" sx="101000" sy="101000" algn="ctr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8pt;margin-top:-34.2pt;height:79.05pt;width:456.6pt;z-index:251659264;v-text-anchor:middle;mso-width-relative:page;mso-height-relative:page;" fillcolor="#A9D18E [1945]" filled="t" stroked="f" coordsize="21600,21600" o:gfxdata="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sRWIPXAAAACgEAAA8AAAAAAAAAAQAgAAAAIgAAAGRycy9kb3ducmV2LnhtbFBLAQIUABQAAAAI&#10;AIdO4kDMktYuYAIAANoEAAAOAAAAAAAAAAEAIAAAACYBAABkcnMvZTJvRG9jLnhtbFBLBQYAAAAA&#10;BgAGAFkBAAD4BQAAAAA=&#10;">
                <v:fill on="t" opacity="38010f" focussize="0,0"/>
                <v:stroke on="f" weight="1pt" miterlimit="8" joinstyle="miter"/>
                <v:imagedata o:title=""/>
                <o:lock v:ext="edit" aspectratio="f"/>
                <v:shadow on="t" type="perspective" color="#FFFFFF [3212]" opacity="22937f" offset="0pt,0pt" origin="0f,0f" matrix="66191f,0f,0f,66191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-414020</wp:posOffset>
                </wp:positionV>
                <wp:extent cx="5789930" cy="997585"/>
                <wp:effectExtent l="0" t="0" r="1270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930" cy="997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-32.6pt;height:78.55pt;width:455.9pt;z-index:251676672;v-text-anchor:middle;mso-width-relative:page;mso-height-relative:page;" fillcolor="#F8CBAD [1301]" filled="t" stroked="f" coordsize="21600,21600" o:gfxdata="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QIsi1wAAAAoBAAAP&#10;AAAAAAAAAAEAIAAAACIAAABkcnMvZG93bnJldi54bWxQSwECFAAUAAAACACHTuJAfdqQKxkCAAAl&#10;BAAADgAAAAAAAAABACAAAAAmAQAAZHJzL2Uyb0RvYy54bWxQSwUGAAAAAAYABgBZAQAAsQUAAAAA&#10;">
                <v:fill on="t" opacity="4915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-415290</wp:posOffset>
            </wp:positionV>
            <wp:extent cx="657860" cy="998220"/>
            <wp:effectExtent l="118110" t="121920" r="119380" b="137160"/>
            <wp:wrapNone/>
            <wp:docPr id="32" name="图片 32" descr="C:/Users/ZLB&amp;QMQ'S COMPUTER/Desktop/a7e080739347fbb5f9b0b9b8a10d965.jpga7e080739347fbb5f9b0b9b8a10d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/Users/ZLB&amp;QMQ'S COMPUTER/Desktop/a7e080739347fbb5f9b0b9b8a10d965.jpga7e080739347fbb5f9b0b9b8a10d965"/>
                    <pic:cNvPicPr>
                      <a:picLocks noChangeAspect="1"/>
                    </pic:cNvPicPr>
                  </pic:nvPicPr>
                  <pic:blipFill>
                    <a:blip r:embed="rId4"/>
                    <a:srcRect l="564" r="56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998220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9469120</wp:posOffset>
                </wp:positionV>
                <wp:extent cx="5874385" cy="153035"/>
                <wp:effectExtent l="0" t="0" r="0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745.6pt;height:12.05pt;width:462.55pt;z-index:251660288;v-text-anchor:middle;mso-width-relative:page;mso-height-relative:page;" fillcolor="#A9D18E [1945]" filled="t" stroked="f" coordsize="21600,21600" o:gfxdata="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RPc32AAAAA4BAAAPAAAAAAAAAAEAIAAAACIAAABk&#10;cnMvZG93bnJldi54bWxQSwECFAAUAAAACACHTuJAngI6Qj8CAABVBAAADgAAAAAAAAABACAAAAAn&#10;AQAAZHJzL2Uyb0RvYy54bWxQSwUGAAAAAAYABgBZAQAA2A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9474200</wp:posOffset>
                </wp:positionV>
                <wp:extent cx="2013585" cy="151130"/>
                <wp:effectExtent l="0" t="0" r="5715" b="127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746pt;height:11.9pt;width:158.55pt;z-index:251661312;v-text-anchor:middle;mso-width-relative:page;mso-height-relative:page;" fillcolor="#F8CBAD [1301]" filled="t" stroked="f" coordsize="21600,21600" o:gfxdata="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Y7N4dkAAAAOAQAADwAAAAAAAAABACAAAAAiAAAA&#10;ZHJzL2Rvd25yZXYueG1sUEsBAhQAFAAAAAgAh07iQDAgzK4/AgAAVQQAAA4AAAAAAAAAAQAgAAAA&#10;KAEAAGRycy9lMm9Eb2MueG1sUEsFBgAAAAAGAAYAWQEAANkFAAAAAA=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-728980</wp:posOffset>
                </wp:positionV>
                <wp:extent cx="2013585" cy="151130"/>
                <wp:effectExtent l="0" t="0" r="5715" b="127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-57.4pt;height:11.9pt;width:158.55pt;z-index:251662336;v-text-anchor:middle;mso-width-relative:page;mso-height-relative:page;" fillcolor="#F8CBAD [1301]" filled="t" stroked="f" coordsize="21600,21600" o:gfxdata="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0HQMXYAAAADQEAAA8AAAAAAAAAAQAgAAAAIgAAAGRy&#10;cy9kb3ducmV2LnhtbFBLAQIUABQAAAAIAIdO4kD+OPQOPgIAAFUEAAAOAAAAAAAAAAEAIAAAACcB&#10;AABkcnMvZTJvRG9jLnhtbFBLBQYAAAAABgAGAFkBAADXBQAAAAA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-733425</wp:posOffset>
                </wp:positionV>
                <wp:extent cx="5874385" cy="153035"/>
                <wp:effectExtent l="0" t="0" r="0" b="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-57.75pt;height:12.05pt;width:462.55pt;z-index:251663360;v-text-anchor:middle;mso-width-relative:page;mso-height-relative:page;" fillcolor="#C5E0B4 [1305]" filled="t" stroked="f" coordsize="21600,21600" o:gfxdata="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1BMM2gAAAA0BAAAPAAAAAAAAAAEAIAAAACIA&#10;AABkcnMvZG93bnJldi54bWxQSwECFAAUAAAACACHTuJAIAFQiEACAABVBAAADgAAAAAAAAABACAA&#10;AAApAQAAZHJzL2Uyb0RvYy54bWxQSwUGAAAAAAYABgBZAQAA2w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0E23459C">
      <w:pPr>
        <w:rPr>
          <w:rFonts w:hint="eastAsia"/>
          <w:lang w:val="en-US" w:eastAsia="zh-CN"/>
        </w:rPr>
      </w:pPr>
    </w:p>
    <w:p w14:paraId="704F620F">
      <w:pPr>
        <w:rPr>
          <w:rFonts w:hint="eastAsia"/>
          <w:lang w:val="en-US" w:eastAsia="zh-CN"/>
        </w:rPr>
      </w:pPr>
    </w:p>
    <w:p w14:paraId="7E0919AA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139700</wp:posOffset>
                </wp:positionV>
                <wp:extent cx="6598285" cy="294640"/>
                <wp:effectExtent l="19050" t="0" r="12065" b="10160"/>
                <wp:wrapNone/>
                <wp:docPr id="1416902702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294640"/>
                          <a:chOff x="0" y="-171450"/>
                          <a:chExt cx="6598285" cy="294640"/>
                        </a:xfrm>
                      </wpg:grpSpPr>
                      <wps:wsp>
                        <wps:cNvPr id="13" name="文本框 86"/>
                        <wps:cNvSpPr txBox="1"/>
                        <wps:spPr>
                          <a:xfrm>
                            <a:off x="361950" y="-171450"/>
                            <a:ext cx="110109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171836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21203408" name="组合 8"/>
                        <wpg:cNvGrpSpPr/>
                        <wpg:grpSpPr>
                          <a:xfrm>
                            <a:off x="0" y="-152400"/>
                            <a:ext cx="247650" cy="247650"/>
                            <a:chOff x="0" y="-171450"/>
                            <a:chExt cx="247650" cy="247650"/>
                          </a:xfrm>
                        </wpg:grpSpPr>
                        <wps:wsp>
                          <wps:cNvPr id="12" name="椭圆 75"/>
                          <wps:cNvSpPr/>
                          <wps:spPr>
                            <a:xfrm>
                              <a:off x="0" y="-17145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50800" y="-120015"/>
                              <a:ext cx="153670" cy="149225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54" name="直接连接符 11"/>
                        <wps:cNvCnPr/>
                        <wps:spPr>
                          <a:xfrm>
                            <a:off x="1375410" y="-3048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3.7pt;margin-top:11pt;height:23.2pt;width:519.55pt;z-index:251669504;mso-width-relative:page;mso-height-relative:page;" coordorigin="0,-171450" coordsize="6598285,294640" o:gfxdata="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DeeoaU2wAAAAoBAAAPAAAAAAAAAAEAIAAAACIAAABkcnMvZG93bnJl&#10;di54bWxQSwECFAAUAAAACACHTuJAo33nZ+MMAABSNgAADgAAAAAAAAABACAAAAAqAQAAZHJzL2Uy&#10;b0RvYy54bWxQSwUGAAAAAAYABgBZAQAAfxAAAAAA&#10;">
                <o:lock v:ext="edit" aspectratio="f"/>
                <v:shape id="文本框 86" o:spid="_x0000_s1026" o:spt="202" type="#_x0000_t202" style="position:absolute;left:361950;top:-171450;height:294640;width:110109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5171836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8" o:spid="_x0000_s1026" o:spt="203" style="position:absolute;left:0;top:-152400;height:247650;width:247650;" coordorigin="0,-171450" coordsize="247650,247650" o:gfxdata="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OdZjZLBAAAA4g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75" o:spid="_x0000_s1026" o:spt="2" style="position:absolute;left:0;top:-171450;height:247650;width:247650;v-text-anchor:middle;" fillcolor="#0C78C1" filled="t" stroked="t" coordsize="21600,21600" arcsize="0.166666666666667" o:gfxdata="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Xmy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50800;top:-120015;height:149225;width:153670;v-text-anchor:middle-center;" fillcolor="#FFFFFF" filled="t" stroked="f" coordsize="8965002,8673857" o:gfxdata="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BOg2vQAA&#10;ANsAAAAPAAAAAAAAAAEAIAAAACIAAABkcnMvZG93bnJldi54bWxQSwECFAAUAAAACACHTuJAMy8F&#10;njsAAAA5AAAAEAAAAAAAAAABACAAAAAMAQAAZHJzL3NoYXBleG1sLnhtbFBLBQYAAAAABgAGAFsB&#10;AAC2Aw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  <v:path o:connectlocs="28458,12450;29272,12450;30617,15006;23972,25047;22407,25826;18503,25826;18503,28991;17986,29847;17508,29964;16900,29782;13862,27720;10889,29782;9803,29847;9247,28991;9247,21077;10915,17730;11445,17588;19589,17588;18477,21700;21438,21700;28458,12450;21032,0;28223,475;29528,3056;21372,13732;19898,14433;7605,14433;3959,18921;6196,21502;7178,21697;7178,25822;185,19764;224,16340;9350,2317;12103,786;21032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1" o:spid="_x0000_s1026" o:spt="20" style="position:absolute;left:1375410;top:-30480;height:0;width:5222875;" filled="f" stroked="t" coordsize="21600,21600" o:gfxdata="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Dd/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440BE95">
      <w:pPr>
        <w:rPr>
          <w:rFonts w:hint="eastAsia"/>
          <w:lang w:val="en-US" w:eastAsia="zh-CN"/>
        </w:rPr>
      </w:pPr>
    </w:p>
    <w:p w14:paraId="4EF41BBF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63500</wp:posOffset>
                </wp:positionV>
                <wp:extent cx="1905" cy="400685"/>
                <wp:effectExtent l="13970" t="0" r="22225" b="184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006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pt;margin-top:5pt;height:31.55pt;width:0.15pt;z-index:251664384;mso-width-relative:page;mso-height-relative:page;" filled="f" stroked="t" coordsize="21600,21600" o:gfxdata="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zExH2gAAAAkBAAAPAAAAAAAAAAEAIAAAACIAAABkcnMvZG93bnJldi54bWxQSwECFAAU&#10;AAAACACHTuJAlNHcHe8BAADCAwAADgAAAAAAAAABACAAAAApAQAAZHJzL2Uyb0RvYy54bWxQSwUG&#10;AAAAAAYABgBZAQAAig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-208915</wp:posOffset>
                </wp:positionH>
                <wp:positionV relativeFrom="paragraph">
                  <wp:posOffset>24765</wp:posOffset>
                </wp:positionV>
                <wp:extent cx="6124575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FDFB4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120" w:afterAutospacing="0" w:line="168" w:lineRule="auto"/>
                              <w:textAlignment w:val="baseline"/>
                              <w:rPr>
                                <w:rFonts w:hint="default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.09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福建师范大学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硕士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电子信息</w:t>
                            </w:r>
                          </w:p>
                          <w:p w14:paraId="19C289CA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68" w:lineRule="auto"/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2022.06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青岛大学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 本科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能源与动力工程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5pt;margin-top:1.95pt;height:67.2pt;width:482.25pt;mso-position-horizontal-relative:margin;z-index:251666432;mso-width-relative:page;mso-height-relative:page;" filled="f" stroked="f" coordsize="21600,21600" o:gfxdata="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/xGdNkAAAAJAQAADwAAAAAAAAABACAAAAAiAAAAZHJzL2Rvd25yZXYueG1sUEsBAhQAFAAAAAgA&#10;h07iQOMKVSGyAQAAX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1FFDFB4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120" w:afterAutospacing="0" w:line="168" w:lineRule="auto"/>
                        <w:textAlignment w:val="baseline"/>
                        <w:rPr>
                          <w:rFonts w:hint="default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.09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福建师范大学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硕士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     电子信息</w:t>
                      </w:r>
                    </w:p>
                    <w:p w14:paraId="19C289CA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0" w:afterAutospacing="0" w:line="168" w:lineRule="auto"/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2022.06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青岛大学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 本科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    能源与动力工程</w:t>
                      </w:r>
                    </w:p>
                  </w:txbxContent>
                </v:textbox>
              </v:rect>
            </w:pict>
          </mc:Fallback>
        </mc:AlternateContent>
      </w:r>
    </w:p>
    <w:p w14:paraId="5ED1EB0F">
      <w:pPr>
        <w:rPr>
          <w:rFonts w:hint="eastAsia"/>
          <w:lang w:val="en-US" w:eastAsia="zh-CN"/>
        </w:rPr>
      </w:pPr>
    </w:p>
    <w:p w14:paraId="34039747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94615</wp:posOffset>
                </wp:positionV>
                <wp:extent cx="6598285" cy="492760"/>
                <wp:effectExtent l="19050" t="0" r="12065" b="0"/>
                <wp:wrapNone/>
                <wp:docPr id="181189541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492760"/>
                          <a:chOff x="0" y="-111760"/>
                          <a:chExt cx="6598285" cy="492760"/>
                        </a:xfrm>
                      </wpg:grpSpPr>
                      <wps:wsp>
                        <wps:cNvPr id="9" name="文本框 74"/>
                        <wps:cNvSpPr txBox="1"/>
                        <wps:spPr>
                          <a:xfrm>
                            <a:off x="354330" y="-111760"/>
                            <a:ext cx="1101090" cy="492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6F610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 w14:paraId="44F28C6F"/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3639491" name="组合 10"/>
                        <wpg:cNvGrpSpPr/>
                        <wpg:grpSpPr>
                          <a:xfrm>
                            <a:off x="0" y="-85090"/>
                            <a:ext cx="247650" cy="247650"/>
                            <a:chOff x="0" y="-111760"/>
                            <a:chExt cx="247650" cy="247650"/>
                          </a:xfrm>
                        </wpg:grpSpPr>
                        <wps:wsp>
                          <wps:cNvPr id="7" name="椭圆 88"/>
                          <wps:cNvSpPr/>
                          <wps:spPr>
                            <a:xfrm>
                              <a:off x="0" y="-11176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" name="KSO_Shape"/>
                          <wps:cNvSpPr/>
                          <wps:spPr>
                            <a:xfrm>
                              <a:off x="38100" y="-73660"/>
                              <a:ext cx="175260" cy="14859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</wpg:grpSp>
                      <wps:wsp>
                        <wps:cNvPr id="55" name="直接连接符 55"/>
                        <wps:cNvCnPr/>
                        <wps:spPr>
                          <a:xfrm>
                            <a:off x="1375410" y="3683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53.7pt;margin-top:7.45pt;height:38.8pt;width:519.55pt;z-index:251670528;mso-width-relative:page;mso-height-relative:page;" coordorigin="0,-111760" coordsize="6598285,492760" o:gfxdata="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">
                <o:lock v:ext="edit" aspectratio="f"/>
                <v:shape id="文本框 74" o:spid="_x0000_s1026" o:spt="202" type="#_x0000_t202" style="position:absolute;left:354330;top:-111760;height:492760;width:110109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926F610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  <w:p w14:paraId="44F28C6F"/>
                    </w:txbxContent>
                  </v:textbox>
                </v:shape>
                <v:group id="组合 10" o:spid="_x0000_s1026" o:spt="203" style="position:absolute;left:0;top:-85090;height:247650;width:247650;" coordorigin="0,-111760" coordsize="247650,247650" o:gfxdata="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xwy2cAAAADiAAAADwAAAAAAAAABACAAAAAiAAAAZHJzL2Rvd25yZXYu&#10;eG1sUEsBAhQAFAAAAAgAh07iQDMvBZ47AAAAOQAAABUAAAAAAAAAAQAgAAAADwEAAGRycy9ncm91&#10;cHNoYXBleG1sLnhtbFBLBQYAAAAABgAGAGABAADMAwAAAAA=&#10;">
                  <o:lock v:ext="edit" aspectratio="f"/>
                  <v:roundrect id="椭圆 88" o:spid="_x0000_s1026" o:spt="2" style="position:absolute;left:0;top:-111760;height:247650;width:247650;v-text-anchor:middle;" fillcolor="#0C78C1" filled="t" stroked="t" coordsize="21600,21600" arcsize="0.166666666666667" o:gfxdata="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UGG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38100;top:-73660;height:148590;width:175260;v-text-anchor:middle;" fillcolor="#FFFFFF" filled="t" stroked="f" coordsize="3261356,2766950" o:gfxdata="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RRn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75260,74419;175260,141461;175169,142273;174988,142995;174808,143627;174356,144258;173995,144890;173543,145522;172911,146063;172098,146604;170652,147507;168845,148138;166858,148499;164780,148590;10569,148590;8491,148499;6504,148138;4697,147507;3071,146604;2529,146063;1897,145522;1355,144890;903,144258;451,143627;271,142995;90,142273;0,141461;0,74599;10569,77396;21862,80284;35503,83532;42730,85337;50138,86961;57366,88405;64502,89758;71278,90931;77511,91743;83022,92375;85371,92555;87630,92646;89888,92555;92418,92375;97838,91743;103981,90931;110757,89758;117893,88405;125211,86781;132529,85156;139846,83442;153397,80194;164780,77216;81070,64789;76159,69696;76159,70586;81070,75493;94189,75493;99100,70586;99100,69696;94189,64789;87630,9360;59898,25188;59715,26455;115544,26455;115361,25188;87630,9360;87630,0;121985,26233;121998,26455;164780,26455;166858,26545;168845,26906;170652,27538;172098,28440;172911,28981;173543,29523;173995,30154;174356,30786;174808,31417;174989,32049;175169,32771;175260,33583;175260,71255;175259,71255;175259,71255;164780,74052;153397,77030;139846,80278;132529,81993;125211,83617;117894,85241;110757,86594;103981,87767;97838,88580;92418,89211;89888,89392;87630,89482;85371,89392;83022,89211;77512,88580;71278,87767;64503,86594;57366,85241;50138,83797;42731,82173;35503,80369;21862,77120;10570,74233;0,71435;0,71548;0,71547;0,52171;0,33583;90,32771;271,32049;451,31417;903,30786;1355,30154;1897,29523;2529,28981;3071,28440;4697,27538;6504,26906;8492,26545;10569,26455;53261,26455;53274,26233;87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75410;top:36830;height:0;width:5222875;" filled="f" stroked="t" coordsize="21600,21600" o:gfxdata="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P0m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DDEA96A"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135255</wp:posOffset>
                </wp:positionV>
                <wp:extent cx="6198235" cy="192405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192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A4FDA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熟悉C/C++；熟悉嵌入式Linux应用编程（进程间通信、线程同步、网络套接字）、Qt5开发</w:t>
                            </w:r>
                          </w:p>
                          <w:p w14:paraId="6C3A62D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熟悉FreeRTOS操作系统；掌握TCP/UDP/MQTT/UART/IIC/SPI通信协议；</w:t>
                            </w:r>
                          </w:p>
                          <w:p w14:paraId="06BB877B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熟悉stm32、esp32等MCU外设驱动（PWM/ADC/定时器）</w:t>
                            </w:r>
                          </w:p>
                          <w:p w14:paraId="4E654440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了解电路原理图分析，具备硬件协同调试能力；熟悉固件OTA升级机制  </w:t>
                            </w:r>
                          </w:p>
                          <w:p w14:paraId="78C2440A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 ffmpeg 命令行及 API 调用，了解流媒体协议（RTP/RTCP、RTSP、RTMP）</w:t>
                            </w:r>
                          </w:p>
                          <w:p w14:paraId="325739D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 xml:space="preserve"> RV1126 平台开发及 RKMPP 多媒体处理框架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熟悉交叉编译工具链</w:t>
                            </w:r>
                          </w:p>
                          <w:p w14:paraId="2C769758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 xml:space="preserve">熟练使用Git、ARM交叉编译工具链；通过CET-6（540）；持有软考中级数据库证书  </w:t>
                            </w:r>
                          </w:p>
                          <w:p w14:paraId="744F37EB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1pt;margin-top:10.65pt;height:151.5pt;width:488.05pt;z-index:251682816;mso-width-relative:page;mso-height-relative:page;" filled="f" stroked="f" coordsize="21600,21600" o:gfxdata="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DJrQnbAAAACgEA&#10;AA8AAAAAAAAAAQAgAAAAIgAAAGRycy9kb3ducmV2LnhtbFBLAQIUABQAAAAIAIdO4kCM/1Rp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0DA4FDA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熟悉C/C++；熟悉嵌入式Linux应用编程（进程间通信、线程同步、网络套接字）、Qt5开发</w:t>
                      </w:r>
                    </w:p>
                    <w:p w14:paraId="6C3A62D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熟悉FreeRTOS操作系统；掌握TCP/UDP/MQTT/UART/IIC/SPI通信协议；</w:t>
                      </w:r>
                    </w:p>
                    <w:p w14:paraId="06BB877B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熟悉stm32、esp32等MCU外设驱动（PWM/ADC/定时器）</w:t>
                      </w:r>
                    </w:p>
                    <w:p w14:paraId="4E654440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了解电路原理图分析，具备硬件协同调试能力；熟悉固件OTA升级机制  </w:t>
                      </w:r>
                    </w:p>
                    <w:p w14:paraId="78C2440A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 ffmpeg 命令行及 API 调用，了解流媒体协议（RTP/RTCP、RTSP、RTMP）</w:t>
                      </w:r>
                    </w:p>
                    <w:p w14:paraId="325739D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 xml:space="preserve"> RV1126 平台开发及 RKMPP 多媒体处理框架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熟悉交叉编译工具链</w:t>
                      </w:r>
                    </w:p>
                    <w:p w14:paraId="2C769758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 xml:space="preserve">熟练使用Git、ARM交叉编译工具链；通过CET-6（540）；持有软考中级数据库证书  </w:t>
                      </w:r>
                    </w:p>
                    <w:p w14:paraId="744F37EB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left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8B535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40005</wp:posOffset>
                </wp:positionV>
                <wp:extent cx="6350" cy="1465580"/>
                <wp:effectExtent l="13970" t="0" r="17780" b="1270"/>
                <wp:wrapNone/>
                <wp:docPr id="2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6558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44.45pt;margin-top:3.15pt;height:115.4pt;width:0.5pt;z-index:251674624;mso-width-relative:page;mso-height-relative:page;" filled="f" stroked="t" coordsize="21600,21600" o:gfxdata="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A0Qn9oAAAAJAQAADwAAAAAAAAABACAAAAAiAAAAZHJzL2Rvd25yZXYueG1sUEsB&#10;AhQAFAAAAAgAh07iQIDIj/DzAQAAxQMAAA4AAAAAAAAAAQAgAAAAKQEAAGRycy9lMm9Eb2MueG1s&#10;UEsFBgAAAAAGAAYAWQEAAI4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560F78">
      <w:pPr>
        <w:rPr>
          <w:rFonts w:hint="eastAsia"/>
          <w:lang w:val="en-US" w:eastAsia="zh-CN"/>
        </w:rPr>
      </w:pPr>
    </w:p>
    <w:p w14:paraId="76AE37E2">
      <w:pPr>
        <w:rPr>
          <w:rFonts w:hint="eastAsia"/>
          <w:lang w:val="en-US" w:eastAsia="zh-CN"/>
        </w:rPr>
      </w:pPr>
    </w:p>
    <w:p w14:paraId="201B8340">
      <w:pPr>
        <w:rPr>
          <w:rFonts w:hint="eastAsia"/>
          <w:lang w:val="en-US" w:eastAsia="zh-CN"/>
        </w:rPr>
      </w:pPr>
    </w:p>
    <w:p w14:paraId="083D337E">
      <w:pPr>
        <w:rPr>
          <w:rFonts w:hint="eastAsia"/>
          <w:lang w:val="en-US" w:eastAsia="zh-CN"/>
        </w:rPr>
      </w:pPr>
    </w:p>
    <w:p w14:paraId="2C7AB618">
      <w:pPr>
        <w:rPr>
          <w:rFonts w:hint="eastAsia"/>
          <w:lang w:val="en-US" w:eastAsia="zh-CN"/>
        </w:rPr>
      </w:pPr>
    </w:p>
    <w:p w14:paraId="263106E4">
      <w:pPr>
        <w:rPr>
          <w:rFonts w:hint="eastAsia"/>
          <w:lang w:val="en-US" w:eastAsia="zh-CN"/>
        </w:rPr>
      </w:pPr>
    </w:p>
    <w:p w14:paraId="1FDE2A78">
      <w:pPr>
        <w:rPr>
          <w:rFonts w:hint="eastAsia"/>
          <w:lang w:val="en-US" w:eastAsia="zh-CN"/>
        </w:rPr>
      </w:pPr>
    </w:p>
    <w:p w14:paraId="36549E40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1270</wp:posOffset>
                </wp:positionV>
                <wp:extent cx="6598285" cy="353060"/>
                <wp:effectExtent l="19050" t="0" r="12065" b="0"/>
                <wp:wrapNone/>
                <wp:docPr id="172927184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353060"/>
                          <a:chOff x="0" y="0"/>
                          <a:chExt cx="6598285" cy="351454"/>
                        </a:xfrm>
                      </wpg:grpSpPr>
                      <wps:wsp>
                        <wps:cNvPr id="8" name="文本框 95"/>
                        <wps:cNvSpPr txBox="1"/>
                        <wps:spPr>
                          <a:xfrm>
                            <a:off x="361950" y="0"/>
                            <a:ext cx="1071880" cy="3514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042945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  <w:p w14:paraId="62AA335E"/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375410" y="14859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552164131" name="组合 6"/>
                        <wpg:cNvGrpSpPr/>
                        <wpg:grpSpPr>
                          <a:xfrm>
                            <a:off x="0" y="19050"/>
                            <a:ext cx="247650" cy="247650"/>
                            <a:chOff x="0" y="0"/>
                            <a:chExt cx="247650" cy="247650"/>
                          </a:xfrm>
                        </wpg:grpSpPr>
                        <wps:wsp>
                          <wps:cNvPr id="1" name="椭圆 108"/>
                          <wps:cNvSpPr/>
                          <wps:spPr>
                            <a:xfrm>
                              <a:off x="0" y="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2" name="KSO_Shape"/>
                          <wps:cNvSpPr/>
                          <wps:spPr bwMode="auto">
                            <a:xfrm>
                              <a:off x="25400" y="31750"/>
                              <a:ext cx="203835" cy="18478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53.7pt;margin-top:0.1pt;height:27.8pt;width:519.55pt;z-index:251683840;mso-width-relative:page;mso-height-relative:page;" coordsize="6598285,351454" o:gfxdata="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">
                <o:lock v:ext="edit" aspectratio="f"/>
                <v:shape id="文本框 95" o:spid="_x0000_s1026" o:spt="202" type="#_x0000_t202" style="position:absolute;left:361950;top:0;height:351454;width:107188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E042945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项目经历</w:t>
                        </w:r>
                      </w:p>
                      <w:p w14:paraId="62AA335E"/>
                    </w:txbxContent>
                  </v:textbox>
                </v:shape>
                <v:line id="_x0000_s1026" o:spid="_x0000_s1026" o:spt="20" style="position:absolute;left:1375410;top:148590;height:0;width:5222875;" filled="f" stroked="t" coordsize="21600,21600" o:gfxdata="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FBI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  <v:group id="组合 6" o:spid="_x0000_s1026" o:spt="203" style="position:absolute;left:0;top:19050;height:247650;width:247650;" coordsize="247650,247650" o:gfxdata="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NLMs0zBAAAA4w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108" o:spid="_x0000_s1026" o:spt="2" style="position:absolute;left:0;top:0;height:247650;width:247650;v-text-anchor:middle;" fillcolor="#0C78C1" filled="t" stroked="t" coordsize="21600,21600" arcsize="0.166666666666667" o:gfxdata="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SWB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25400;top:31750;height:184785;width:203835;v-text-anchor:middle;" fillcolor="#FFFFFF" filled="t" stroked="f" coordsize="63,57" o:gfxdata="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NiK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EA67433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-309880</wp:posOffset>
                </wp:positionH>
                <wp:positionV relativeFrom="paragraph">
                  <wp:posOffset>99695</wp:posOffset>
                </wp:positionV>
                <wp:extent cx="6224270" cy="474154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474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7CDD2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基于RK1126的智能视频监控与人脸识别系统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2025 / 04 - 2025 / 08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0391E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背景：为满足安防市场对低于500元边缘AI设备的需求，验证RK1126平台的商用可行性</w:t>
                            </w:r>
                          </w:p>
                          <w:p w14:paraId="0CC82EC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构建基于RK1126的硬件编解码流水线，实现H.265硬件编码，相比纯软件H.264方案CPU占用降低65%，编码效率提升30%，并集成RTSP推流协议栈实现720P@30fps稳定输出</w:t>
                            </w:r>
                          </w:p>
                          <w:p w14:paraId="6AB5CB49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集成了RockX人脸识别算法；通过检测目标跟踪算法和实时码率调节机制：人脸场景码率提升40%保证关键画面质量，空景时码率降低50%节省存储空间，总体存储成本降低35%</w:t>
                            </w:r>
                          </w:p>
                          <w:p w14:paraId="7DA0C3D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采用Qt多线程架构分离采集与AI处理逻辑，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集成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SQLite存储人脸特征向量</w:t>
                            </w:r>
                          </w:p>
                          <w:p w14:paraId="4429A93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基于esp32-s3的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智能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温控电子香炉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09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56D4D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背景：为公司电子香炉产品开发嵌入式控制系统（除硬件设计和微信小程序外的所有软件模块）</w:t>
                            </w:r>
                          </w:p>
                          <w:p w14:paraId="7A3DAD3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温控算法：设计PID闭环控制算法配合NTC热敏电阻，实现0-100℃精确调节(±1℃)，响应时间&lt;30s，相比传统机械温控提升90%效率</w:t>
                            </w:r>
                          </w:p>
                          <w:p w14:paraId="7B8BD07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物联网通信架构： 基于OneNet平台构建MQTT通信，通过BLUFI实现一键WiFi配网，支持微信小程序远程控制和实时状态监控</w:t>
                            </w:r>
                          </w:p>
                          <w:p w14:paraId="1DE6A2FA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基于FreeRTOS实现温控、显示、通信等模块协调工作，并集成电源管理和OTA升级功能</w:t>
                            </w:r>
                          </w:p>
                          <w:p w14:paraId="7B16E9C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多路USB摄像头实时同步采集与流传输系统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03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06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5B5FF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背景：为公司AI动作检测项目开发多视角视频采集模块</w:t>
                            </w:r>
                          </w:p>
                          <w:p w14:paraId="2DF15CA6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设计原始帧队列、同步队列、传输队列三级缓冲体系，通过动态队列深度控制（20-200帧）和过期帧清理机制，解决三个环节的速度匹配问题</w:t>
                            </w:r>
                          </w:p>
                          <w:p w14:paraId="44298F5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通过软件时间戳对齐算法，实现多路视频帧级同步，测试同步误差&lt;15ms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，同步成功率&gt;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</w:p>
                          <w:p w14:paraId="46B5BF7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4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基于GStreamer实现I420格式低延迟TCP流分发，集成零拷贝YUV转换和紧急内存清理机制，支持帧率自适应控制（2-4路动态调节），长期运行内存稳定&lt;300MB</w:t>
                            </w:r>
                          </w:p>
                          <w:p w14:paraId="07246A6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1F222BA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EE35BB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4.4pt;margin-top:7.85pt;height:373.35pt;width:490.1pt;mso-position-horizontal-relative:margin;z-index:251665408;v-text-anchor:bottom;mso-width-relative:page;mso-height-relative:page;" filled="f" stroked="f" coordsize="21600,21600" o:gfxdata="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838UTaAAAACgEAAA8AAAAA&#10;AAAAAQAgAAAAIgAAAGRycy9kb3ducmV2LnhtbFBLAQIUABQAAAAIAIdO4kBTHZtH2QEAALk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167CDD2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基于RK1126的智能视频监控与人脸识别系统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2025 / 04 - 2025 / 08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0391E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  <w:t>背景：为满足安防市场对低于500元边缘AI设备的需求，验证RK1126平台的商用可行性</w:t>
                      </w:r>
                    </w:p>
                    <w:p w14:paraId="0CC82EC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构建基于RK1126的硬件编解码流水线，实现H.265硬件编码，相比纯软件H.264方案CPU占用降低65%，编码效率提升30%，并集成RTSP推流协议栈实现720P@30fps稳定输出</w:t>
                      </w:r>
                    </w:p>
                    <w:p w14:paraId="6AB5CB49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集成了RockX人脸识别算法；通过检测目标跟踪算法和实时码率调节机制：人脸场景码率提升40%保证关键画面质量，空景时码率降低50%节省存储空间，总体存储成本降低35%</w:t>
                      </w:r>
                    </w:p>
                    <w:p w14:paraId="7DA0C3D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采用Qt多线程架构分离采集与AI处理逻辑，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集成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SQLite存储人脸特征向量</w:t>
                      </w:r>
                    </w:p>
                    <w:p w14:paraId="4429A93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基于esp32-s3的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>智能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温控电子香炉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09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56D4D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  <w:t>背景：为公司电子香炉产品开发嵌入式控制系统（除硬件设计和微信小程序外的所有软件模块）</w:t>
                      </w:r>
                    </w:p>
                    <w:p w14:paraId="7A3DAD3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温控算法：设计PID闭环控制算法配合NTC热敏电阻，实现0-100℃精确调节(±1℃)，响应时间&lt;30s，相比传统机械温控提升90%效率</w:t>
                      </w:r>
                    </w:p>
                    <w:p w14:paraId="7B8BD07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物联网通信架构： 基于OneNet平台构建MQTT通信，通过BLUFI实现一键WiFi配网，支持微信小程序远程控制和实时状态监控</w:t>
                      </w:r>
                    </w:p>
                    <w:p w14:paraId="1DE6A2FA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基于FreeRTOS实现温控、显示、通信等模块协调工作，并集成电源管理和OTA升级功能</w:t>
                      </w:r>
                    </w:p>
                    <w:p w14:paraId="7B16E9C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多路USB摄像头实时同步采集与流传输系统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03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06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5B5FF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  <w:t>背景：为公司AI动作检测项目开发多视角视频采集模块</w:t>
                      </w:r>
                    </w:p>
                    <w:p w14:paraId="2DF15CA6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设计原始帧队列、同步队列、传输队列三级缓冲体系，通过动态队列深度控制（20-200帧）和过期帧清理机制，解决三个环节的速度匹配问题</w:t>
                      </w:r>
                    </w:p>
                    <w:p w14:paraId="44298F5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通过软件时间戳对齐算法，实现多路视频帧级同步，测试同步误差&lt;15ms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，同步成功率&gt;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5%</w:t>
                      </w:r>
                    </w:p>
                    <w:p w14:paraId="46B5BF7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4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基于GStreamer实现I420格式低延迟TCP流分发，集成零拷贝YUV转换和紧急内存清理机制，支持帧率自适应控制（2-4路动态调节），长期运行内存稳定&lt;300MB</w:t>
                      </w:r>
                    </w:p>
                    <w:p w14:paraId="07246A6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</w:p>
                    <w:p w14:paraId="1F222BA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  <w:p w14:paraId="1EE35BB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180340</wp:posOffset>
                </wp:positionV>
                <wp:extent cx="0" cy="4507865"/>
                <wp:effectExtent l="13970" t="0" r="24130" b="69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786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9pt;margin-top:14.2pt;height:354.95pt;width:0pt;z-index:251672576;mso-width-relative:page;mso-height-relative:page;" filled="f" stroked="t" coordsize="21600,21600" o:gfxdata="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Q1FQtoAAAAKAQAADwAAAAAAAAABACAAAAAiAAAAZHJzL2Rvd25yZXYueG1sUEsBAhQAFAAA&#10;AAgAh07iQGiWiA7tAQAAwgMAAA4AAAAAAAAAAQAgAAAAKQEAAGRycy9lMm9Eb2MueG1sUEsFBgAA&#10;AAAGAAYAWQEAAIg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B7AD255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25400</wp:posOffset>
                </wp:positionV>
                <wp:extent cx="68580" cy="68580"/>
                <wp:effectExtent l="0" t="0" r="7620" b="7620"/>
                <wp:wrapNone/>
                <wp:docPr id="2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45pt;margin-top:2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U8nJz1wAAAAgBAAAPAAAAAAAAAAEAIAAAACIAAABkcnMvZG93bnJldi54bWxQ&#10;SwECFAAUAAAACACHTuJAsVejYfgBAADiAwAADgAAAAAAAAABACAAAAAmAQAAZHJzL2Uyb0RvYy54&#10;bWxQSwUGAAAAAAYABgBZAQAAkAUAAAAA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4348C232">
      <w:pPr>
        <w:rPr>
          <w:rFonts w:hint="eastAsia"/>
          <w:lang w:val="en-US" w:eastAsia="zh-CN"/>
        </w:rPr>
      </w:pPr>
    </w:p>
    <w:p w14:paraId="6D2645A7">
      <w:pPr>
        <w:rPr>
          <w:rFonts w:hint="eastAsia"/>
          <w:lang w:val="en-US" w:eastAsia="zh-CN"/>
        </w:rPr>
      </w:pPr>
    </w:p>
    <w:p w14:paraId="62D820C1">
      <w:pPr>
        <w:jc w:val="both"/>
        <w:rPr>
          <w:rFonts w:hint="eastAsia"/>
          <w:lang w:val="en-US" w:eastAsia="zh-CN"/>
        </w:rPr>
      </w:pPr>
    </w:p>
    <w:p w14:paraId="2D470178">
      <w:pPr>
        <w:rPr>
          <w:rFonts w:hint="eastAsia"/>
          <w:lang w:val="en-US" w:eastAsia="zh-CN"/>
        </w:rPr>
      </w:pPr>
    </w:p>
    <w:p w14:paraId="518A3D88">
      <w:pPr>
        <w:rPr>
          <w:rFonts w:hint="eastAsia"/>
          <w:lang w:val="en-US" w:eastAsia="zh-CN"/>
        </w:rPr>
      </w:pPr>
    </w:p>
    <w:p w14:paraId="401B63A8">
      <w:pPr>
        <w:rPr>
          <w:rFonts w:hint="eastAsia"/>
          <w:lang w:val="en-US" w:eastAsia="zh-CN"/>
        </w:rPr>
      </w:pPr>
    </w:p>
    <w:p w14:paraId="0ADFEB36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153035</wp:posOffset>
                </wp:positionV>
                <wp:extent cx="68580" cy="68580"/>
                <wp:effectExtent l="0" t="0" r="7620" b="7620"/>
                <wp:wrapNone/>
                <wp:docPr id="29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25pt;margin-top:12.05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cgzjPZAAAACQEAAA8AAAAAAAAAAQAgAAAAIgAAAGRycy9kb3ducmV2Lnht&#10;bFBLAQIUABQAAAAIAIdO4kD0o+MM+AEAAOIDAAAOAAAAAAAAAAEAIAAAACgBAABkcnMvZTJvRG9j&#10;LnhtbFBLBQYAAAAABgAGAFkBAACSBQAAAAA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5341BC2">
      <w:pPr>
        <w:rPr>
          <w:rFonts w:hint="eastAsia"/>
          <w:lang w:val="en-US" w:eastAsia="zh-CN"/>
        </w:rPr>
      </w:pPr>
    </w:p>
    <w:p w14:paraId="1AFAF319">
      <w:pPr>
        <w:rPr>
          <w:rFonts w:hint="eastAsia"/>
          <w:lang w:val="en-US" w:eastAsia="zh-CN"/>
        </w:rPr>
      </w:pPr>
    </w:p>
    <w:p w14:paraId="339902F2">
      <w:pPr>
        <w:rPr>
          <w:rFonts w:hint="eastAsia"/>
          <w:lang w:val="en-US" w:eastAsia="zh-CN"/>
        </w:rPr>
      </w:pPr>
    </w:p>
    <w:p w14:paraId="1439B193">
      <w:pPr>
        <w:rPr>
          <w:rFonts w:hint="eastAsia"/>
          <w:lang w:val="en-US" w:eastAsia="zh-CN"/>
        </w:rPr>
      </w:pPr>
      <w:bookmarkStart w:id="0" w:name="_GoBack"/>
      <w:bookmarkEnd w:id="0"/>
    </w:p>
    <w:p w14:paraId="47F85014">
      <w:pPr>
        <w:rPr>
          <w:rFonts w:hint="eastAsia"/>
          <w:lang w:val="en-US" w:eastAsia="zh-CN"/>
        </w:rPr>
      </w:pPr>
    </w:p>
    <w:p w14:paraId="41815E33">
      <w:pPr>
        <w:rPr>
          <w:rFonts w:hint="eastAsia"/>
          <w:lang w:val="en-US" w:eastAsia="zh-CN"/>
        </w:rPr>
      </w:pPr>
    </w:p>
    <w:p w14:paraId="3690699B">
      <w:pPr>
        <w:rPr>
          <w:rFonts w:hint="eastAsia"/>
          <w:lang w:val="en-US" w:eastAsia="zh-CN"/>
        </w:rPr>
      </w:pPr>
    </w:p>
    <w:p w14:paraId="4CDAAC87">
      <w:pPr>
        <w:rPr>
          <w:rFonts w:hint="default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74930</wp:posOffset>
                </wp:positionV>
                <wp:extent cx="68580" cy="68580"/>
                <wp:effectExtent l="0" t="0" r="7620" b="7620"/>
                <wp:wrapNone/>
                <wp:docPr id="17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4.95pt;margin-top:5.9pt;height:5.4pt;width:5.4pt;z-index:251686912;v-text-anchor:middle;mso-width-relative:page;mso-height-relative:page;" fillcolor="#0C78C1" filled="t" stroked="f" coordsize="21600,21600" arcsize="0.166666666666667" o:gfxdata="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BdDc9gAAAAJAQAADwAAAAAAAAABACAAAAAiAAAAZHJzL2Rvd25yZXYueG1s&#10;UEsBAhQAFAAAAAgAh07iQLwsmW/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71B2F56E">
      <w:pPr>
        <w:rPr>
          <w:rFonts w:hint="eastAsia"/>
          <w:lang w:val="en-US" w:eastAsia="zh-CN"/>
        </w:rPr>
      </w:pPr>
    </w:p>
    <w:p w14:paraId="21D8927F">
      <w:pPr>
        <w:rPr>
          <w:rFonts w:hint="eastAsia" w:eastAsiaTheme="minorEastAsia"/>
          <w:lang w:val="en-US" w:eastAsia="zh-CN"/>
        </w:rPr>
      </w:pPr>
    </w:p>
    <w:p w14:paraId="782D3BAE">
      <w:pPr>
        <w:rPr>
          <w:rFonts w:hint="eastAsia"/>
          <w:lang w:val="en-US" w:eastAsia="zh-CN"/>
        </w:rPr>
      </w:pPr>
    </w:p>
    <w:p w14:paraId="23B8AC58">
      <w:pPr>
        <w:rPr>
          <w:rFonts w:hint="eastAsia"/>
          <w:lang w:val="en-US" w:eastAsia="zh-CN"/>
        </w:rPr>
      </w:pPr>
    </w:p>
    <w:p w14:paraId="3A8D7D60">
      <w:pPr>
        <w:rPr>
          <w:rFonts w:hint="eastAsia"/>
          <w:lang w:val="en-US" w:eastAsia="zh-CN"/>
        </w:rPr>
      </w:pPr>
    </w:p>
    <w:p w14:paraId="30D6B974">
      <w:pPr>
        <w:rPr>
          <w:rFonts w:hint="eastAsia"/>
          <w:lang w:val="en-US" w:eastAsia="zh-CN"/>
        </w:rPr>
      </w:pPr>
    </w:p>
    <w:p w14:paraId="1A2769C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184150</wp:posOffset>
                </wp:positionV>
                <wp:extent cx="1101090" cy="294640"/>
                <wp:effectExtent l="0" t="0" r="0" b="0"/>
                <wp:wrapNone/>
                <wp:docPr id="21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1FB6A">
                            <w:pPr>
                              <w:pStyle w:val="5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-25.45pt;margin-top:14.5pt;height:23.2pt;width:86.7pt;z-index:251667456;mso-width-relative:page;mso-height-relative:page;" filled="f" stroked="f" coordsize="21600,21600" o:gfxdata="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jUkG31gAAAAkBAAAPAAAAAAAAAAEAIAAAACIAAABkcnMvZG93bnJldi54bWxQSwECFAAU&#10;AAAACACHTuJAaIbS9L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071FB6A">
                      <w:pPr>
                        <w:pStyle w:val="5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EFAD62E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127000</wp:posOffset>
                </wp:positionV>
                <wp:extent cx="5222875" cy="0"/>
                <wp:effectExtent l="0" t="19050" r="3492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3pt;margin-top:10pt;height:0pt;width:411.25pt;z-index:251671552;mso-width-relative:page;mso-height-relative:page;" filled="f" stroked="t" coordsize="21600,21600" o:gfxdata="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lfVtrXAAAACQEAAA8AAAAAAAAAAQAgAAAAIgAAAGRycy9kb3ducmV2LnhtbFBLAQIUABQAAAAI&#10;AIdO4kDpON4Z7gEAAMIDAAAOAAAAAAAAAAEAIAAAACYBAABkcnMvZTJvRG9jLnhtbFBLBQYAAAAA&#10;BgAGAFkBAACGBQAAAAA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8890</wp:posOffset>
                </wp:positionV>
                <wp:extent cx="247650" cy="247650"/>
                <wp:effectExtent l="19050" t="19050" r="19050" b="19050"/>
                <wp:wrapNone/>
                <wp:docPr id="207983955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724535"/>
                          <a:chExt cx="247650" cy="247650"/>
                        </a:xfrm>
                      </wpg:grpSpPr>
                      <wps:wsp>
                        <wps:cNvPr id="20" name="椭圆 108"/>
                        <wps:cNvSpPr/>
                        <wps:spPr>
                          <a:xfrm>
                            <a:off x="0" y="724535"/>
                            <a:ext cx="247650" cy="247650"/>
                          </a:xfrm>
                          <a:prstGeom prst="roundRect">
                            <a:avLst/>
                          </a:prstGeom>
                          <a:solidFill>
                            <a:srgbClr val="0C78C1"/>
                          </a:solidFill>
                          <a:ln w="38100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KSO_Shape"/>
                        <wps:cNvSpPr/>
                        <wps:spPr bwMode="auto">
                          <a:xfrm>
                            <a:off x="25400" y="762635"/>
                            <a:ext cx="192405" cy="17462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53.75pt;margin-top:0.7pt;height:19.5pt;width:19.5pt;z-index:251668480;mso-width-relative:page;mso-height-relative:page;" coordorigin="0,724535" coordsize="247650,247650" o:gfxdata="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">
                <o:lock v:ext="edit" aspectratio="f"/>
                <v:roundrect id="椭圆 108" o:spid="_x0000_s1026" o:spt="2" style="position:absolute;left:0;top:724535;height:247650;width:247650;v-text-anchor:middle;" fillcolor="#0C78C1" filled="t" stroked="t" coordsize="21600,21600" arcsize="0.166666666666667" o:gfxdata="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3F5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3pt" color="#0C78C1" miterlimit="8" joinstyle="miter"/>
                  <v:imagedata o:title=""/>
                  <o:lock v:ext="edit" aspectratio="f"/>
                </v:roundrect>
                <v:shape id="KSO_Shape" o:spid="_x0000_s1026" o:spt="100" style="position:absolute;left:25400;top:762635;height:174625;width:192405;v-text-anchor:middle;" fillcolor="#FFFFFF" filled="t" stroked="f" coordsize="2228850,2019300" o:gfxdata="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jS9LsAAADb&#10;AAAADwAAAAAAAAABACAAAAAiAAAAZHJzL2Rvd25yZXYueG1sUEsBAhQAFAAAAAgAh07iQDMvBZ47&#10;AAAAOQAAABAAAAAAAAAAAQAgAAAACgEAAGRycy9zaGFwZXhtbC54bWxQSwUGAAAAAAYABgBbAQAA&#10;tAMAAAAA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  <v:path o:connectlocs="42236,101281;58971,131380;91209,119162;83783,85459;89258,83193;94255,124276;54351,135121;37855,97196;65745,72022;36384,92659;35425,118001;62456,140630;93256,130156;102472,103338;81093,74528;85376,41255;98840,60759;121863,64811;118540,84349;134676,105433;125083,123289;109392,144167;101478,164838;77256,160889;63107,174453;49231,158417;21275,154605;17609,133762;11888,108935;2535,89431;21549,76829;24941,53823;44640,56535;66910,40019;141249,29318;142721,49621;162983,51132;167330,31242;158226,21004;171746,40483;154632,56801;135909,42338;147444,21520;135987,29824;142500,54982;168309,52167;169269,26221;150006,3432;168275,2951;174479,14483;190588,25534;185172,42798;185310,61743;167349,67577;158335,76741;139689,73858;133142,63459;117650,53197;122140,39160;120495,18155;139792,10227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EDCC1C9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-322580</wp:posOffset>
                </wp:positionH>
                <wp:positionV relativeFrom="paragraph">
                  <wp:posOffset>53340</wp:posOffset>
                </wp:positionV>
                <wp:extent cx="6224270" cy="306705"/>
                <wp:effectExtent l="0" t="0" r="0" b="0"/>
                <wp:wrapNone/>
                <wp:docPr id="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DA06E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eastAsia="微软雅黑"/>
                                <w:color w:val="0C78C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福建乐基科技有限公司            研发部/嵌入式开发工程师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09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07</w:t>
                            </w:r>
                          </w:p>
                          <w:p w14:paraId="248BBD62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55FE7691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71EE60C6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3F48D040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286F6B3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BE68B1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44D5A5D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5.4pt;margin-top:4.2pt;height:24.15pt;width:490.1pt;mso-position-horizontal-relative:margin;z-index:251669504;mso-width-relative:page;mso-height-relative:page;" filled="f" stroked="f" coordsize="21600,21600" o:gfxdata="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r4/SXaAAAACAEAAA8AAAAAAAAAAQAgAAAAIgAA&#10;AGRycy9kb3ducmV2LnhtbFBLAQIUABQAAAAIAIdO4kBBJMOczQEAAJ8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DDA06E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eastAsia="微软雅黑"/>
                          <w:color w:val="0C78C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福建乐基科技有限公司            研发部/嵌入式开发工程师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09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07</w:t>
                      </w:r>
                    </w:p>
                    <w:p w14:paraId="248BBD62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55FE7691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71EE60C6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3F48D040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286F6B3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BE68B1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44D5A5D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136525</wp:posOffset>
                </wp:positionV>
                <wp:extent cx="5080" cy="706120"/>
                <wp:effectExtent l="13970" t="0" r="19050" b="177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0612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25pt;margin-top:10.75pt;height:55.6pt;width:0.4pt;z-index:251673600;mso-width-relative:page;mso-height-relative:page;" filled="f" stroked="t" coordsize="21600,21600" o:gfxdata="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j5fh2wAAAAoBAAAPAAAAAAAAAAEAIAAAACIAAABkcnMvZG93bnJldi54bWxQSwEC&#10;FAAUAAAACACHTuJAo4oQEvEBAADEAwAADgAAAAAAAAABACAAAAAqAQAAZHJzL2Uyb0RvYy54bWxQ&#10;SwUGAAAAAAYABgBZAQAAjQ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194310</wp:posOffset>
                </wp:positionV>
                <wp:extent cx="68580" cy="68580"/>
                <wp:effectExtent l="0" t="0" r="7620" b="7620"/>
                <wp:wrapNone/>
                <wp:docPr id="40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95pt;margin-top:15.3pt;height:5.4pt;width:5.4pt;z-index:251684864;v-text-anchor:middle;mso-width-relative:page;mso-height-relative:page;" fillcolor="#0C78C1" filled="t" stroked="f" coordsize="21600,21600" arcsize="0.166666666666667" o:gfxdata="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hupldgAAAAJAQAADwAAAAAAAAABACAAAAAiAAAAZHJzL2Rvd25yZXYueG1s&#10;UEsBAhQAFAAAAAgAh07iQGHFnqv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361950</wp:posOffset>
                </wp:positionV>
                <wp:extent cx="6238875" cy="511175"/>
                <wp:effectExtent l="0" t="0" r="9525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055" y="9708515"/>
                          <a:ext cx="6238875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040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电子香炉项目：担任嵌入式软件开发负责人，独立完成温控算法、电源管理、物联网通信等核心模块开发</w:t>
                            </w:r>
                          </w:p>
                          <w:p w14:paraId="5A723F5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  <w:t>AI动作检测项目：负责多路摄像头数据采集模块开发，实现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  <w:lang w:val="en-US" w:eastAsia="zh-CN"/>
                              </w:rPr>
                              <w:t>4路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  <w:t>同步采集和网络传输，为算法提供接口</w:t>
                            </w:r>
                          </w:p>
                          <w:p w14:paraId="5E35C14E">
                            <w:pPr>
                              <w:rPr>
                                <w:rFonts w:ascii="Times New Roman" w:hAnsi="Times New Roman" w:eastAsia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28.5pt;height:40.25pt;width:491.25pt;z-index:251685888;mso-width-relative:page;mso-height-relative:page;" fillcolor="#FFFFFF [3201]" filled="t" stroked="f" coordsize="21600,21600" o:gfxdata="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MsrBdUA&#10;AAAKAQAADwAAAAAAAAABACAAAAAiAAAAZHJzL2Rvd25yZXYueG1sUEsBAhQAFAAAAAgAh07iQLYK&#10;SU5bAgAAnA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24040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电子香炉项目：担任嵌入式软件开发负责人，独立完成温控算法、电源管理、物联网通信等核心模块开发</w:t>
                      </w:r>
                    </w:p>
                    <w:p w14:paraId="5A723F5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  <w:t>AI动作检测项目：负责多路摄像头数据采集模块开发，实现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  <w:lang w:val="en-US" w:eastAsia="zh-CN"/>
                        </w:rPr>
                        <w:t>4路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  <w:t>同步采集和网络传输，为算法提供接口</w:t>
                      </w:r>
                    </w:p>
                    <w:p w14:paraId="5E35C14E">
                      <w:pPr>
                        <w:rPr>
                          <w:rFonts w:ascii="Times New Roman" w:hAnsi="Times New Roman" w:eastAsia="微软雅黑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7F56D"/>
    <w:multiLevelType w:val="multilevel"/>
    <w:tmpl w:val="8D37F5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859538"/>
    <w:multiLevelType w:val="multilevel"/>
    <w:tmpl w:val="20859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A645282"/>
    <w:multiLevelType w:val="multilevel"/>
    <w:tmpl w:val="3A64528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B4A79EE"/>
    <w:multiLevelType w:val="singleLevel"/>
    <w:tmpl w:val="4B4A79EE"/>
    <w:lvl w:ilvl="0" w:tentative="0">
      <w:start w:val="1"/>
      <w:numFmt w:val="bullet"/>
      <w:suff w:val="space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C262A6"/>
    <w:multiLevelType w:val="multilevel"/>
    <w:tmpl w:val="59C262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67E8B4F"/>
    <w:multiLevelType w:val="multilevel"/>
    <w:tmpl w:val="767E8B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41FF1"/>
    <w:rsid w:val="00025DC6"/>
    <w:rsid w:val="000A1E8F"/>
    <w:rsid w:val="000B0DB1"/>
    <w:rsid w:val="000B2920"/>
    <w:rsid w:val="00155A3C"/>
    <w:rsid w:val="00284EDB"/>
    <w:rsid w:val="00410AB3"/>
    <w:rsid w:val="004859E9"/>
    <w:rsid w:val="004A1E52"/>
    <w:rsid w:val="004C799D"/>
    <w:rsid w:val="004E34F4"/>
    <w:rsid w:val="0054200A"/>
    <w:rsid w:val="00684F7E"/>
    <w:rsid w:val="006D4929"/>
    <w:rsid w:val="006F20F7"/>
    <w:rsid w:val="00734B55"/>
    <w:rsid w:val="007473CF"/>
    <w:rsid w:val="007E0389"/>
    <w:rsid w:val="008F155F"/>
    <w:rsid w:val="00913606"/>
    <w:rsid w:val="00915477"/>
    <w:rsid w:val="00A074E2"/>
    <w:rsid w:val="00A11BAC"/>
    <w:rsid w:val="00AE09CB"/>
    <w:rsid w:val="00B9779B"/>
    <w:rsid w:val="00CB1ED9"/>
    <w:rsid w:val="00D9487F"/>
    <w:rsid w:val="00EC4895"/>
    <w:rsid w:val="00F54CC2"/>
    <w:rsid w:val="01396E1E"/>
    <w:rsid w:val="01453B5E"/>
    <w:rsid w:val="069301ED"/>
    <w:rsid w:val="06CA4617"/>
    <w:rsid w:val="06E93B39"/>
    <w:rsid w:val="07440871"/>
    <w:rsid w:val="07875B38"/>
    <w:rsid w:val="089A04B5"/>
    <w:rsid w:val="098A6AD5"/>
    <w:rsid w:val="09C14B01"/>
    <w:rsid w:val="0A94222B"/>
    <w:rsid w:val="0AF45FD3"/>
    <w:rsid w:val="0B1B211A"/>
    <w:rsid w:val="0B341FF1"/>
    <w:rsid w:val="0BFA3074"/>
    <w:rsid w:val="0C692CAD"/>
    <w:rsid w:val="0CC86220"/>
    <w:rsid w:val="0EC6415F"/>
    <w:rsid w:val="0F040335"/>
    <w:rsid w:val="0F414685"/>
    <w:rsid w:val="0FCA3D4D"/>
    <w:rsid w:val="1055216D"/>
    <w:rsid w:val="10F66A99"/>
    <w:rsid w:val="114D0D8A"/>
    <w:rsid w:val="134131B1"/>
    <w:rsid w:val="13C24814"/>
    <w:rsid w:val="14B40996"/>
    <w:rsid w:val="156E5B6B"/>
    <w:rsid w:val="161F618A"/>
    <w:rsid w:val="16B57B3E"/>
    <w:rsid w:val="174A0F06"/>
    <w:rsid w:val="17DB1C36"/>
    <w:rsid w:val="18580FEE"/>
    <w:rsid w:val="19234752"/>
    <w:rsid w:val="192B4E46"/>
    <w:rsid w:val="195E16BF"/>
    <w:rsid w:val="19E746A4"/>
    <w:rsid w:val="1A1813F5"/>
    <w:rsid w:val="1A2828EF"/>
    <w:rsid w:val="1AC47300"/>
    <w:rsid w:val="1CA643DD"/>
    <w:rsid w:val="1CAB69CA"/>
    <w:rsid w:val="1CAF5FF0"/>
    <w:rsid w:val="1D6D1ED1"/>
    <w:rsid w:val="1DFC2811"/>
    <w:rsid w:val="1E1B447E"/>
    <w:rsid w:val="1E1D4311"/>
    <w:rsid w:val="1E62755C"/>
    <w:rsid w:val="1EDD0C7B"/>
    <w:rsid w:val="1F674631"/>
    <w:rsid w:val="1FFC026D"/>
    <w:rsid w:val="20C31E08"/>
    <w:rsid w:val="20FA1AB6"/>
    <w:rsid w:val="2251489F"/>
    <w:rsid w:val="227F6E96"/>
    <w:rsid w:val="2310568C"/>
    <w:rsid w:val="23D20CE0"/>
    <w:rsid w:val="23DE37D3"/>
    <w:rsid w:val="2434745F"/>
    <w:rsid w:val="25A0096A"/>
    <w:rsid w:val="26B92158"/>
    <w:rsid w:val="26ED1D6E"/>
    <w:rsid w:val="274243CE"/>
    <w:rsid w:val="28416434"/>
    <w:rsid w:val="28441E19"/>
    <w:rsid w:val="28A6273B"/>
    <w:rsid w:val="28CC73E6"/>
    <w:rsid w:val="28DC4149"/>
    <w:rsid w:val="29286D0F"/>
    <w:rsid w:val="295B79C2"/>
    <w:rsid w:val="29F64FFC"/>
    <w:rsid w:val="2AFF4289"/>
    <w:rsid w:val="2BEB59AF"/>
    <w:rsid w:val="2C9E27C0"/>
    <w:rsid w:val="2CA41EAC"/>
    <w:rsid w:val="2CE64ED7"/>
    <w:rsid w:val="2D54170C"/>
    <w:rsid w:val="2E7C01C6"/>
    <w:rsid w:val="2F013548"/>
    <w:rsid w:val="315B0A38"/>
    <w:rsid w:val="31772EC7"/>
    <w:rsid w:val="318848D5"/>
    <w:rsid w:val="31E316CE"/>
    <w:rsid w:val="3220530C"/>
    <w:rsid w:val="32977BB3"/>
    <w:rsid w:val="32ED1692"/>
    <w:rsid w:val="32F02F31"/>
    <w:rsid w:val="340F57D1"/>
    <w:rsid w:val="34CD7224"/>
    <w:rsid w:val="34E97C37"/>
    <w:rsid w:val="352C2F8D"/>
    <w:rsid w:val="358E2A76"/>
    <w:rsid w:val="35A26038"/>
    <w:rsid w:val="35F66AB0"/>
    <w:rsid w:val="36497C24"/>
    <w:rsid w:val="368F2A60"/>
    <w:rsid w:val="369B3F1D"/>
    <w:rsid w:val="380743BB"/>
    <w:rsid w:val="39C649EB"/>
    <w:rsid w:val="3B55139D"/>
    <w:rsid w:val="3CBD666B"/>
    <w:rsid w:val="3CD7041E"/>
    <w:rsid w:val="3D0A727E"/>
    <w:rsid w:val="3D793B23"/>
    <w:rsid w:val="3F8C2709"/>
    <w:rsid w:val="3FA625C0"/>
    <w:rsid w:val="400F64D2"/>
    <w:rsid w:val="401149EF"/>
    <w:rsid w:val="407C4056"/>
    <w:rsid w:val="41A734D5"/>
    <w:rsid w:val="41E13206"/>
    <w:rsid w:val="4211424A"/>
    <w:rsid w:val="431C742A"/>
    <w:rsid w:val="44353F89"/>
    <w:rsid w:val="443F1724"/>
    <w:rsid w:val="44E61455"/>
    <w:rsid w:val="45104108"/>
    <w:rsid w:val="45350C77"/>
    <w:rsid w:val="45647936"/>
    <w:rsid w:val="45FF4EC4"/>
    <w:rsid w:val="471E7B93"/>
    <w:rsid w:val="47655843"/>
    <w:rsid w:val="478C26EF"/>
    <w:rsid w:val="48BB3039"/>
    <w:rsid w:val="492C59DD"/>
    <w:rsid w:val="4A232DE6"/>
    <w:rsid w:val="4BCB534C"/>
    <w:rsid w:val="4CD34FFD"/>
    <w:rsid w:val="4CD46FC7"/>
    <w:rsid w:val="4D932428"/>
    <w:rsid w:val="4DC572DA"/>
    <w:rsid w:val="4E6D29CC"/>
    <w:rsid w:val="4EDF3CE1"/>
    <w:rsid w:val="4F5F210D"/>
    <w:rsid w:val="4F7728C5"/>
    <w:rsid w:val="4FD269A5"/>
    <w:rsid w:val="503858C1"/>
    <w:rsid w:val="50804ABF"/>
    <w:rsid w:val="50BD0717"/>
    <w:rsid w:val="5247237B"/>
    <w:rsid w:val="530004CC"/>
    <w:rsid w:val="53373E0C"/>
    <w:rsid w:val="5357665A"/>
    <w:rsid w:val="536744ED"/>
    <w:rsid w:val="53CE0BF4"/>
    <w:rsid w:val="541E376E"/>
    <w:rsid w:val="548925D6"/>
    <w:rsid w:val="548F72AB"/>
    <w:rsid w:val="54E3423D"/>
    <w:rsid w:val="551663CF"/>
    <w:rsid w:val="553A6ECD"/>
    <w:rsid w:val="55CC2F32"/>
    <w:rsid w:val="55E262B1"/>
    <w:rsid w:val="569B0CB4"/>
    <w:rsid w:val="5853246C"/>
    <w:rsid w:val="58694A68"/>
    <w:rsid w:val="587A7627"/>
    <w:rsid w:val="58CF592A"/>
    <w:rsid w:val="59AA358A"/>
    <w:rsid w:val="5C6C34D2"/>
    <w:rsid w:val="5CA3732E"/>
    <w:rsid w:val="5CC44A4A"/>
    <w:rsid w:val="5D423B96"/>
    <w:rsid w:val="5E174F66"/>
    <w:rsid w:val="5EE74938"/>
    <w:rsid w:val="5F1C6CD8"/>
    <w:rsid w:val="5FF25559"/>
    <w:rsid w:val="605129B1"/>
    <w:rsid w:val="60807736"/>
    <w:rsid w:val="6121573C"/>
    <w:rsid w:val="61254CAF"/>
    <w:rsid w:val="617D312A"/>
    <w:rsid w:val="618741B1"/>
    <w:rsid w:val="620A5B07"/>
    <w:rsid w:val="62326A29"/>
    <w:rsid w:val="623E3BCD"/>
    <w:rsid w:val="638E1350"/>
    <w:rsid w:val="64A92350"/>
    <w:rsid w:val="64D616D7"/>
    <w:rsid w:val="65406A71"/>
    <w:rsid w:val="678F5BC5"/>
    <w:rsid w:val="67CD7D17"/>
    <w:rsid w:val="686359DE"/>
    <w:rsid w:val="68716534"/>
    <w:rsid w:val="68DD35CF"/>
    <w:rsid w:val="69054339"/>
    <w:rsid w:val="69070B04"/>
    <w:rsid w:val="6922138F"/>
    <w:rsid w:val="69E228CC"/>
    <w:rsid w:val="6A417D14"/>
    <w:rsid w:val="6AA92C8E"/>
    <w:rsid w:val="6AB141EE"/>
    <w:rsid w:val="6B5E5F82"/>
    <w:rsid w:val="6BD546A8"/>
    <w:rsid w:val="6BDC72C4"/>
    <w:rsid w:val="6C6B6BD0"/>
    <w:rsid w:val="6C8639E2"/>
    <w:rsid w:val="6DCC70DF"/>
    <w:rsid w:val="6EBD6E77"/>
    <w:rsid w:val="6F803765"/>
    <w:rsid w:val="70090BB2"/>
    <w:rsid w:val="70B02C2F"/>
    <w:rsid w:val="70D67471"/>
    <w:rsid w:val="719C694F"/>
    <w:rsid w:val="72592538"/>
    <w:rsid w:val="72E63254"/>
    <w:rsid w:val="72F34E2D"/>
    <w:rsid w:val="730D6073"/>
    <w:rsid w:val="74085625"/>
    <w:rsid w:val="74107528"/>
    <w:rsid w:val="75C073F1"/>
    <w:rsid w:val="77DA4BE2"/>
    <w:rsid w:val="7A150154"/>
    <w:rsid w:val="7A292DB2"/>
    <w:rsid w:val="7A58631B"/>
    <w:rsid w:val="7A5A69EC"/>
    <w:rsid w:val="7C0A60D3"/>
    <w:rsid w:val="7D60404F"/>
    <w:rsid w:val="7D9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0</Words>
  <Characters>0</Characters>
  <Lines>1</Lines>
  <Paragraphs>1</Paragraphs>
  <TotalTime>8</TotalTime>
  <ScaleCrop>false</ScaleCrop>
  <LinksUpToDate>false</LinksUpToDate>
  <CharactersWithSpaces>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2017-09-20T12:27:00Z</dcterms:created>
  <dc:creator>Administrator</dc:creator>
  <cp:lastModifiedBy>〇</cp:lastModifiedBy>
  <cp:lastPrinted>2023-05-19T13:55:00Z</cp:lastPrinted>
  <dcterms:modified xsi:type="dcterms:W3CDTF">2025-08-28T12:52:06Z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eyJoZGlkIjoiMzljOTI5MTI2MDUwYjNlYzY4MTI0YjI0YjViNWY4ODYiLCJ1c2VySWQiOiI0NTA0Mjc4NjgifQ==</vt:lpwstr>
  </property>
  <property fmtid="{D5CDD505-2E9C-101B-9397-08002B2CF9AE}" pid="4" name="ICV">
    <vt:lpwstr>4748CADAC3DF4970AF3D86D4CAD06130_13</vt:lpwstr>
  </property>
</Properties>
</file>